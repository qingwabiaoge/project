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46798941"/>
        <w:placeholder>
          <w:docPart w:val="628E067D45EA594B80FAF84695CF2A3B"/>
        </w:placeholder>
        <w:temporary/>
        <w:showingPlcHdr/>
        <w15:appearance w15:val="hidden"/>
      </w:sdtPr>
      <w:sdtEndPr/>
      <w:sdtContent>
        <w:p w14:paraId="05DD986F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9C833686B3BA5B4B9643DD1E8B3DAA6E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212D8C14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6B63A61E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  <w:bookmarkEnd w:id="0" w:displacedByCustomXml="next"/>
      </w:sdtContent>
    </w:sdt>
    <w:p w14:paraId="68E8B858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C04F4" w14:textId="77777777" w:rsidR="00994477" w:rsidRDefault="00994477">
      <w:r>
        <w:separator/>
      </w:r>
    </w:p>
    <w:p w14:paraId="5576BF3C" w14:textId="77777777" w:rsidR="00994477" w:rsidRDefault="00994477"/>
  </w:endnote>
  <w:endnote w:type="continuationSeparator" w:id="0">
    <w:p w14:paraId="767C8E0A" w14:textId="77777777" w:rsidR="00994477" w:rsidRDefault="00994477">
      <w:r>
        <w:continuationSeparator/>
      </w:r>
    </w:p>
    <w:p w14:paraId="23620773" w14:textId="77777777" w:rsidR="00994477" w:rsidRDefault="00994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66FF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8245" w14:textId="77777777" w:rsidR="00994477" w:rsidRDefault="00994477">
      <w:r>
        <w:separator/>
      </w:r>
    </w:p>
    <w:p w14:paraId="15326DFB" w14:textId="77777777" w:rsidR="00994477" w:rsidRDefault="00994477"/>
  </w:footnote>
  <w:footnote w:type="continuationSeparator" w:id="0">
    <w:p w14:paraId="27B6BA8D" w14:textId="77777777" w:rsidR="00994477" w:rsidRDefault="00994477">
      <w:r>
        <w:continuationSeparator/>
      </w:r>
    </w:p>
    <w:p w14:paraId="281F6A72" w14:textId="77777777" w:rsidR="00994477" w:rsidRDefault="009944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A9"/>
    <w:rsid w:val="00533586"/>
    <w:rsid w:val="00547C66"/>
    <w:rsid w:val="00994477"/>
    <w:rsid w:val="00C35F1A"/>
    <w:rsid w:val="00C9613D"/>
    <w:rsid w:val="00E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9BB78"/>
  <w15:chartTrackingRefBased/>
  <w15:docId w15:val="{D259B182-4EE4-164B-BFAB-CF0C34FF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FA9E9D3-0CD9-7449-9C1D-13BE8D1B195B%7dtf5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8E067D45EA594B80FAF84695CF2A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D2937-A346-EE40-8C17-6F0E039BC843}"/>
      </w:docPartPr>
      <w:docPartBody>
        <w:p w:rsidR="00000000" w:rsidRDefault="00C44BD3">
          <w:pPr>
            <w:pStyle w:val="628E067D45EA594B80FAF84695CF2A3B"/>
          </w:pPr>
          <w:r>
            <w:t>Take Notes</w:t>
          </w:r>
        </w:p>
      </w:docPartBody>
    </w:docPart>
    <w:docPart>
      <w:docPartPr>
        <w:name w:val="9C833686B3BA5B4B9643DD1E8B3DAA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7451B1-B57D-5A4C-B551-3236322747BE}"/>
      </w:docPartPr>
      <w:docPartBody>
        <w:p w:rsidR="00D90329" w:rsidRDefault="00C44BD3">
          <w:pPr>
            <w:pStyle w:val="a"/>
          </w:pPr>
          <w:r>
            <w:t>To take notes, just tap here and start typing.</w:t>
          </w:r>
        </w:p>
        <w:p w:rsidR="00000000" w:rsidRDefault="00C44BD3">
          <w:pPr>
            <w:pStyle w:val="9C833686B3BA5B4B9643DD1E8B3DAA6E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D3"/>
    <w:rsid w:val="00C4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28E067D45EA594B80FAF84695CF2A3B">
    <w:name w:val="628E067D45EA594B80FAF84695CF2A3B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9C833686B3BA5B4B9643DD1E8B3DAA6E">
    <w:name w:val="9C833686B3BA5B4B9643DD1E8B3DAA6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{5FA9E9D3-0CD9-7449-9C1D-13BE8D1B195B}tf50002051.dotx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eb6c43c44cd2fa5f</dc:creator>
  <cp:keywords/>
  <dc:description/>
  <cp:lastModifiedBy>eb6c43c44cd2fa5f</cp:lastModifiedBy>
  <cp:revision>2</cp:revision>
  <dcterms:created xsi:type="dcterms:W3CDTF">2017-03-07T12:21:00Z</dcterms:created>
  <dcterms:modified xsi:type="dcterms:W3CDTF">2017-03-07T12:21:00Z</dcterms:modified>
</cp:coreProperties>
</file>