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395BD" w14:textId="132623CE" w:rsidR="00533586" w:rsidRDefault="00205135">
      <w:pPr>
        <w:pStyle w:val="a"/>
      </w:pPr>
      <w:r>
        <w:rPr>
          <w:rFonts w:hint="eastAsia"/>
        </w:rPr>
        <w:t>了</w:t>
      </w:r>
      <w:sdt>
        <w:sdtPr>
          <w:id w:val="1946798941"/>
          <w:placeholder>
            <w:docPart w:val="4AD9A69340CDED4AA6A8CD16D805C02C"/>
          </w:placeholder>
          <w:temporary/>
          <w:showingPlcHdr/>
          <w15:appearance w15:val="hidden"/>
        </w:sdtPr>
        <w:sdtEndPr>
          <w:rPr>
            <w:rFonts w:hint="eastAsia"/>
          </w:rPr>
        </w:sdtEndPr>
        <w:sdtContent>
          <w:r>
            <w:t>Take Notes</w:t>
          </w:r>
        </w:sdtContent>
      </w:sdt>
      <w:r>
        <w:rPr>
          <w:rFonts w:hint="eastAsia"/>
        </w:rPr>
        <w:t>IP</w:t>
      </w:r>
      <w:sdt>
        <w:sdtPr>
          <w:rPr>
            <w:rFonts w:hint="eastAsia"/>
          </w:rPr>
          <w:id w:val="-1461253836"/>
          <w:placeholder>
            <w:docPart w:val="3AD1F5C7DD492543BCD6B662D67AC3C2"/>
          </w:placeholder>
          <w:temporary/>
          <w15:appearance w15:val="hidden"/>
        </w:sdtPr>
        <w:sdtEndPr>
          <w:rPr>
            <w:rFonts w:hint="default"/>
          </w:rPr>
        </w:sdtEndPr>
        <w:sdtContent/>
      </w:sdt>
    </w:p>
    <w:p w14:paraId="25C435D3" w14:textId="77777777" w:rsidR="00533586" w:rsidRDefault="00547C66">
      <w:pPr>
        <w:pStyle w:val="2"/>
      </w:pPr>
      <w:r>
        <w:t>要了解更多信息并获取</w:t>
      </w:r>
      <w:bookmarkStart w:id="0" w:name="_GoBack"/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bookmarkEnd w:id="0"/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D947B" w14:textId="77777777" w:rsidR="00C8616A" w:rsidRDefault="00C8616A">
      <w:r>
        <w:separator/>
      </w:r>
    </w:p>
    <w:p w14:paraId="4B15F9CA" w14:textId="77777777" w:rsidR="00C8616A" w:rsidRDefault="00C8616A"/>
  </w:endnote>
  <w:endnote w:type="continuationSeparator" w:id="0">
    <w:p w14:paraId="5699E76B" w14:textId="77777777" w:rsidR="00C8616A" w:rsidRDefault="00C8616A">
      <w:r>
        <w:continuationSeparator/>
      </w:r>
    </w:p>
    <w:p w14:paraId="694FD786" w14:textId="77777777" w:rsidR="00C8616A" w:rsidRDefault="00C86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B0B4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30DD4" w14:textId="77777777" w:rsidR="00C8616A" w:rsidRDefault="00C8616A">
      <w:r>
        <w:separator/>
      </w:r>
    </w:p>
    <w:p w14:paraId="6D4658D4" w14:textId="77777777" w:rsidR="00C8616A" w:rsidRDefault="00C8616A"/>
  </w:footnote>
  <w:footnote w:type="continuationSeparator" w:id="0">
    <w:p w14:paraId="7DE49779" w14:textId="77777777" w:rsidR="00C8616A" w:rsidRDefault="00C8616A">
      <w:r>
        <w:continuationSeparator/>
      </w:r>
    </w:p>
    <w:p w14:paraId="4593FD62" w14:textId="77777777" w:rsidR="00C8616A" w:rsidRDefault="00C861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7E"/>
    <w:rsid w:val="0001797E"/>
    <w:rsid w:val="00205135"/>
    <w:rsid w:val="00533586"/>
    <w:rsid w:val="00547C66"/>
    <w:rsid w:val="00C35F1A"/>
    <w:rsid w:val="00C8616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6818C"/>
  <w15:chartTrackingRefBased/>
  <w15:docId w15:val="{F2814F04-8157-DA4A-886A-59CD2D09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E3585EE-F722-954D-BA7E-9526B6D7E945%7dtf500020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D9A69340CDED4AA6A8CD16D805C0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59FA82-1A8F-8E4F-8888-A50C82EF7669}"/>
      </w:docPartPr>
      <w:docPartBody>
        <w:p w:rsidR="00000000" w:rsidRDefault="000B672D">
          <w:pPr>
            <w:pStyle w:val="4AD9A69340CDED4AA6A8CD16D805C02C"/>
          </w:pPr>
          <w:r>
            <w:t>Take Notes</w:t>
          </w:r>
        </w:p>
      </w:docPartBody>
    </w:docPart>
    <w:docPart>
      <w:docPartPr>
        <w:name w:val="3AD1F5C7DD492543BCD6B662D67AC3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A63E7-66D9-F64C-BBAF-EC4446729234}"/>
      </w:docPartPr>
      <w:docPartBody>
        <w:p w:rsidR="00D90329" w:rsidRDefault="000B672D">
          <w:pPr>
            <w:pStyle w:val="a"/>
          </w:pPr>
          <w:r>
            <w:t>To take notes, just tap here and start typing.</w:t>
          </w:r>
        </w:p>
        <w:p w:rsidR="00000000" w:rsidRDefault="000B672D">
          <w:pPr>
            <w:pStyle w:val="3AD1F5C7DD492543BCD6B662D67AC3C2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2D"/>
    <w:rsid w:val="000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AD9A69340CDED4AA6A8CD16D805C02C">
    <w:name w:val="4AD9A69340CDED4AA6A8CD16D805C02C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3AD1F5C7DD492543BCD6B662D67AC3C2">
    <w:name w:val="3AD1F5C7DD492543BCD6B662D67AC3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{2E3585EE-F722-954D-BA7E-9526B6D7E945}tf50002051.dotx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3</cp:revision>
  <dcterms:created xsi:type="dcterms:W3CDTF">2017-06-27T02:05:00Z</dcterms:created>
  <dcterms:modified xsi:type="dcterms:W3CDTF">2017-06-27T02:12:00Z</dcterms:modified>
</cp:coreProperties>
</file>