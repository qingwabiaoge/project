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773319100"/>
        <w:placeholder>
          <w:docPart w:val="59B8E98FEA85F44194AB2CA9B6075A79"/>
        </w:placeholder>
        <w:temporary/>
        <w:showingPlcHdr/>
        <w15:appearance w15:val="hidden"/>
      </w:sdtPr>
      <w:sdtEndPr/>
      <w:sdtContent>
        <w:p w14:paraId="5F71F1DA" w14:textId="77777777" w:rsidR="00EE3A8E" w:rsidRDefault="00E93760">
          <w:pPr>
            <w:pStyle w:val="a3"/>
          </w:pPr>
          <w:r>
            <w:t>菜谱</w:t>
          </w:r>
        </w:p>
      </w:sdtContent>
    </w:sdt>
    <w:p w14:paraId="315828BD" w14:textId="77777777" w:rsidR="00EE3A8E" w:rsidRDefault="00E93760">
      <w:r>
        <w:rPr>
          <w:noProof/>
          <w:lang w:val="en-US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77BAB0D3" wp14:editId="501E7F1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17" name="任意多边形 14" title="背景图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5C4AEC8" w14:textId="77777777" w:rsidR="00EE3A8E" w:rsidRDefault="00E93760">
                            <w:pPr>
                              <w:pStyle w:val="aa"/>
                            </w:pPr>
                            <w:r>
                              <w:t>购物清单</w:t>
                            </w:r>
                          </w:p>
                          <w:p w14:paraId="1572233F" w14:textId="77777777" w:rsidR="00EE3A8E" w:rsidRDefault="00E93760">
                            <w:pPr>
                              <w:pStyle w:val="af9"/>
                            </w:pPr>
                            <w:r>
                              <w:t>物品</w:t>
                            </w:r>
                            <w:r>
                              <w:t xml:space="preserve"> 1</w:t>
                            </w:r>
                          </w:p>
                          <w:p w14:paraId="56BEF3A3" w14:textId="77777777" w:rsidR="00EE3A8E" w:rsidRDefault="00E93760">
                            <w:pPr>
                              <w:pStyle w:val="af9"/>
                            </w:pPr>
                            <w:r>
                              <w:t>物品</w:t>
                            </w:r>
                            <w:r>
                              <w:t xml:space="preserve"> 2</w:t>
                            </w:r>
                          </w:p>
                          <w:p w14:paraId="7695A68D" w14:textId="77777777" w:rsidR="00EE3A8E" w:rsidRDefault="00E93760">
                            <w:pPr>
                              <w:pStyle w:val="af9"/>
                            </w:pPr>
                            <w:r>
                              <w:t>物品</w:t>
                            </w:r>
                            <w:r>
                              <w:t xml:space="preserve"> 3</w:t>
                            </w:r>
                          </w:p>
                          <w:p w14:paraId="66237677" w14:textId="77777777" w:rsidR="00EE3A8E" w:rsidRDefault="00E93760">
                            <w:pPr>
                              <w:pStyle w:val="af9"/>
                            </w:pPr>
                            <w:r>
                              <w:t>物品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77BAB0D3" id="任意多边形 14" o:spid="_x0000_s1026" alt="标题: 背景图形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75C4AEC8" w14:textId="77777777" w:rsidR="00EE3A8E" w:rsidRDefault="00E93760">
                      <w:pPr>
                        <w:pStyle w:val="aa"/>
                      </w:pPr>
                      <w:r>
                        <w:t>购物清单</w:t>
                      </w:r>
                    </w:p>
                    <w:p w14:paraId="1572233F" w14:textId="77777777" w:rsidR="00EE3A8E" w:rsidRDefault="00E93760">
                      <w:pPr>
                        <w:pStyle w:val="af9"/>
                      </w:pPr>
                      <w:r>
                        <w:t>物品</w:t>
                      </w:r>
                      <w:r>
                        <w:t xml:space="preserve"> 1</w:t>
                      </w:r>
                    </w:p>
                    <w:p w14:paraId="56BEF3A3" w14:textId="77777777" w:rsidR="00EE3A8E" w:rsidRDefault="00E93760">
                      <w:pPr>
                        <w:pStyle w:val="af9"/>
                      </w:pPr>
                      <w:r>
                        <w:t>物品</w:t>
                      </w:r>
                      <w:r>
                        <w:t xml:space="preserve"> 2</w:t>
                      </w:r>
                    </w:p>
                    <w:p w14:paraId="7695A68D" w14:textId="77777777" w:rsidR="00EE3A8E" w:rsidRDefault="00E93760">
                      <w:pPr>
                        <w:pStyle w:val="af9"/>
                      </w:pPr>
                      <w:r>
                        <w:t>物品</w:t>
                      </w:r>
                      <w:r>
                        <w:t xml:space="preserve"> 3</w:t>
                      </w:r>
                    </w:p>
                    <w:p w14:paraId="66237677" w14:textId="77777777" w:rsidR="00EE3A8E" w:rsidRDefault="00E93760">
                      <w:pPr>
                        <w:pStyle w:val="af9"/>
                      </w:pPr>
                      <w:r>
                        <w:t>物品</w:t>
                      </w:r>
                      <w:r>
                        <w:t xml:space="preserve"> 4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sdt>
        <w:sdtPr>
          <w:id w:val="1678005361"/>
          <w:placeholder>
            <w:docPart w:val="465503B1E476B24293455B49E5DD6AAD"/>
          </w:placeholder>
          <w:temporary/>
          <w:showingPlcHdr/>
          <w15:appearance w15:val="hidden"/>
        </w:sdtPr>
        <w:sdtEndPr/>
        <w:sdtContent>
          <w:r>
            <w:t>份数</w:t>
          </w:r>
          <w:r>
            <w:t xml:space="preserve"> | </w:t>
          </w:r>
          <w:r>
            <w:t>准备时间</w:t>
          </w:r>
          <w:r>
            <w:t xml:space="preserve"> | </w:t>
          </w:r>
          <w:r>
            <w:t>总用时</w:t>
          </w:r>
        </w:sdtContent>
      </w:sdt>
    </w:p>
    <w:sdt>
      <w:sdtPr>
        <w:id w:val="-1504122951"/>
        <w:placeholder>
          <w:docPart w:val="2F76B24EFB4E294CAD414378E75EE822"/>
        </w:placeholder>
        <w:temporary/>
        <w:showingPlcHdr/>
        <w15:appearance w15:val="hidden"/>
      </w:sdtPr>
      <w:sdtEndPr/>
      <w:sdtContent>
        <w:p w14:paraId="1E1FADC2" w14:textId="77777777" w:rsidR="00EE3A8E" w:rsidRDefault="00E93760">
          <w:pPr>
            <w:pStyle w:val="1"/>
          </w:pPr>
          <w:r>
            <w:t>材料</w:t>
          </w:r>
        </w:p>
      </w:sdtContent>
    </w:sdt>
    <w:sdt>
      <w:sdtPr>
        <w:rPr>
          <w:rStyle w:val="20"/>
        </w:rPr>
        <w:id w:val="-956793748"/>
        <w:placeholder>
          <w:docPart w:val="A92D45AA9F6DCC4987D6920CC5FBA9DA"/>
        </w:placeholder>
        <w:temporary/>
        <w:showingPlcHdr/>
        <w15:appearance w15:val="hidden"/>
      </w:sdtPr>
      <w:sdtEndPr>
        <w:rPr>
          <w:rStyle w:val="a0"/>
          <w:rFonts w:asciiTheme="minorHAnsi" w:eastAsiaTheme="minorEastAsia" w:hAnsiTheme="minorHAnsi" w:cstheme="minorBidi"/>
          <w:sz w:val="24"/>
          <w:szCs w:val="24"/>
        </w:rPr>
      </w:sdtEndPr>
      <w:sdtContent>
        <w:p w14:paraId="4059AFD0" w14:textId="77777777" w:rsidR="00EE3A8E" w:rsidRDefault="00E93760">
          <w:pPr>
            <w:rPr>
              <w:rStyle w:val="20"/>
            </w:rPr>
          </w:pPr>
          <w:r>
            <w:rPr>
              <w:rStyle w:val="20"/>
            </w:rPr>
            <w:t xml:space="preserve">300 </w:t>
          </w:r>
          <w:r>
            <w:rPr>
              <w:rStyle w:val="20"/>
            </w:rPr>
            <w:t>毫升</w:t>
          </w:r>
          <w:r>
            <w:rPr>
              <w:rStyle w:val="20"/>
            </w:rPr>
            <w:t>/</w:t>
          </w:r>
          <w:r>
            <w:rPr>
              <w:rStyle w:val="20"/>
            </w:rPr>
            <w:t>材料</w:t>
          </w:r>
        </w:p>
        <w:p w14:paraId="4BBA8B37" w14:textId="77777777" w:rsidR="00EE3A8E" w:rsidRDefault="00E93760">
          <w:pPr>
            <w:rPr>
              <w:rStyle w:val="20"/>
            </w:rPr>
          </w:pPr>
          <w:r>
            <w:rPr>
              <w:rStyle w:val="20"/>
            </w:rPr>
            <w:t xml:space="preserve">4 </w:t>
          </w:r>
          <w:r>
            <w:rPr>
              <w:rStyle w:val="20"/>
            </w:rPr>
            <w:t>汤匙</w:t>
          </w:r>
          <w:r>
            <w:rPr>
              <w:rStyle w:val="20"/>
            </w:rPr>
            <w:t>/</w:t>
          </w:r>
          <w:r>
            <w:rPr>
              <w:rStyle w:val="20"/>
            </w:rPr>
            <w:t>材料</w:t>
          </w:r>
        </w:p>
        <w:p w14:paraId="4E7B8FDA" w14:textId="77777777" w:rsidR="00EE3A8E" w:rsidRDefault="00E93760">
          <w:pPr>
            <w:rPr>
              <w:rStyle w:val="20"/>
            </w:rPr>
          </w:pPr>
          <w:r>
            <w:rPr>
              <w:rStyle w:val="20"/>
            </w:rPr>
            <w:t xml:space="preserve">2 1/4 </w:t>
          </w:r>
          <w:r>
            <w:rPr>
              <w:rStyle w:val="20"/>
            </w:rPr>
            <w:t>茶匙</w:t>
          </w:r>
          <w:r>
            <w:rPr>
              <w:rStyle w:val="20"/>
            </w:rPr>
            <w:t>/</w:t>
          </w:r>
          <w:r>
            <w:rPr>
              <w:rStyle w:val="20"/>
            </w:rPr>
            <w:t>材料</w:t>
          </w:r>
        </w:p>
        <w:p w14:paraId="754A73FC" w14:textId="77777777" w:rsidR="00EE3A8E" w:rsidRDefault="00E93760">
          <w:pPr>
            <w:rPr>
              <w:rStyle w:val="20"/>
            </w:rPr>
          </w:pPr>
          <w:r>
            <w:rPr>
              <w:rStyle w:val="20"/>
            </w:rPr>
            <w:t xml:space="preserve">200 </w:t>
          </w:r>
          <w:r>
            <w:rPr>
              <w:rStyle w:val="20"/>
            </w:rPr>
            <w:t>克</w:t>
          </w:r>
          <w:r>
            <w:rPr>
              <w:rStyle w:val="20"/>
            </w:rPr>
            <w:t>/</w:t>
          </w:r>
          <w:r>
            <w:rPr>
              <w:rStyle w:val="20"/>
            </w:rPr>
            <w:t>材料</w:t>
          </w:r>
        </w:p>
      </w:sdtContent>
    </w:sdt>
    <w:sdt>
      <w:sdtPr>
        <w:id w:val="-1280023446"/>
        <w:placeholder>
          <w:docPart w:val="64F20A56B05D434B876BDDFFB7E2B348"/>
        </w:placeholder>
        <w:temporary/>
        <w:showingPlcHdr/>
        <w15:appearance w15:val="hidden"/>
      </w:sdtPr>
      <w:sdtEndPr/>
      <w:sdtContent>
        <w:p w14:paraId="445089ED" w14:textId="77777777" w:rsidR="00EE3A8E" w:rsidRDefault="00E93760">
          <w:pPr>
            <w:pStyle w:val="1"/>
          </w:pPr>
          <w:r>
            <w:t>说明</w:t>
          </w:r>
        </w:p>
      </w:sdtContent>
    </w:sdt>
    <w:p w14:paraId="60C81AD8" w14:textId="77777777" w:rsidR="00EE3A8E" w:rsidRDefault="00C17EBF">
      <w:sdt>
        <w:sdtPr>
          <w:id w:val="-350107287"/>
          <w:placeholder>
            <w:docPart w:val="F5DF05532655254FA473662BF28E94DD"/>
          </w:placeholder>
          <w:temporary/>
          <w:showingPlcHdr/>
          <w15:appearance w15:val="hidden"/>
        </w:sdtPr>
        <w:sdtEndPr/>
        <w:sdtContent>
          <w:r w:rsidR="00E93760">
            <w:t>要立即开始，只需点击任何占位符文本（例如此文本）并开始键入即可。</w:t>
          </w:r>
        </w:sdtContent>
      </w:sdt>
    </w:p>
    <w:sectPr w:rsidR="00EE3A8E">
      <w:footerReference w:type="default" r:id="rId6"/>
      <w:pgSz w:w="11907" w:h="16839" w:code="1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A1AC4" w14:textId="77777777" w:rsidR="00C17EBF" w:rsidRDefault="00C17EBF">
      <w:pPr>
        <w:spacing w:after="0" w:line="240" w:lineRule="auto"/>
      </w:pPr>
      <w:r>
        <w:separator/>
      </w:r>
    </w:p>
  </w:endnote>
  <w:endnote w:type="continuationSeparator" w:id="0">
    <w:p w14:paraId="484528F6" w14:textId="77777777" w:rsidR="00C17EBF" w:rsidRDefault="00C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Noto Sans SC Regular"/>
    <w:charset w:val="86"/>
    <w:family w:val="auto"/>
    <w:pitch w:val="variable"/>
    <w:sig w:usb0="00000003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875D3" w14:textId="77777777" w:rsidR="00EE3A8E" w:rsidRDefault="00E93760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16E3A" w14:textId="77777777" w:rsidR="00C17EBF" w:rsidRDefault="00C17EBF">
      <w:pPr>
        <w:spacing w:after="0" w:line="240" w:lineRule="auto"/>
      </w:pPr>
      <w:r>
        <w:separator/>
      </w:r>
    </w:p>
  </w:footnote>
  <w:footnote w:type="continuationSeparator" w:id="0">
    <w:p w14:paraId="078684DB" w14:textId="77777777" w:rsidR="00C17EBF" w:rsidRDefault="00C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83"/>
    <w:rsid w:val="00853876"/>
    <w:rsid w:val="00B23883"/>
    <w:rsid w:val="00C17EBF"/>
    <w:rsid w:val="00E93760"/>
    <w:rsid w:val="00EA16E2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286A7"/>
  <w15:chartTrackingRefBased/>
  <w15:docId w15:val="{95E77C61-5894-4148-8B94-3156A439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3760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pPr>
      <w:spacing w:after="0" w:line="240" w:lineRule="auto"/>
    </w:pPr>
  </w:style>
  <w:style w:type="character" w:customStyle="1" w:styleId="a7">
    <w:name w:val="页眉 字符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qFormat/>
    <w:pPr>
      <w:spacing w:after="0" w:line="240" w:lineRule="auto"/>
    </w:pPr>
  </w:style>
  <w:style w:type="character" w:customStyle="1" w:styleId="a9">
    <w:name w:val="页脚 字符"/>
    <w:basedOn w:val="a0"/>
    <w:link w:val="a8"/>
    <w:uiPriority w:val="99"/>
  </w:style>
  <w:style w:type="character" w:customStyle="1" w:styleId="a4">
    <w:name w:val="标题 字符"/>
    <w:basedOn w:val="a0"/>
    <w:link w:val="a3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aa">
    <w:name w:val="标题边栏"/>
    <w:basedOn w:val="a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ab">
    <w:name w:val="Subtitle"/>
    <w:basedOn w:val="a"/>
    <w:link w:val="ac"/>
    <w:uiPriority w:val="11"/>
    <w:semiHidden/>
    <w:unhideWhenUsed/>
    <w:qFormat/>
    <w:pPr>
      <w:numPr>
        <w:ilvl w:val="1"/>
      </w:numPr>
      <w:spacing w:after="480"/>
      <w:contextualSpacing/>
    </w:pPr>
    <w:rPr>
      <w:sz w:val="30"/>
      <w:szCs w:val="22"/>
    </w:rPr>
  </w:style>
  <w:style w:type="character" w:customStyle="1" w:styleId="ac">
    <w:name w:val="副标题 字符"/>
    <w:basedOn w:val="a0"/>
    <w:link w:val="ab"/>
    <w:uiPriority w:val="11"/>
    <w:semiHidden/>
    <w:rPr>
      <w:rFonts w:eastAsiaTheme="minorEastAsia"/>
      <w:sz w:val="30"/>
      <w:szCs w:val="22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ad">
    <w:name w:val="Subtle Emphasis"/>
    <w:basedOn w:val="a0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ae">
    <w:name w:val="Emphasis"/>
    <w:basedOn w:val="a0"/>
    <w:uiPriority w:val="20"/>
    <w:semiHidden/>
    <w:unhideWhenUsed/>
    <w:qFormat/>
    <w:rPr>
      <w:b/>
      <w:i/>
      <w:iCs/>
      <w:color w:val="776B67" w:themeColor="accent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af0">
    <w:name w:val="Strong"/>
    <w:basedOn w:val="a0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af1">
    <w:name w:val="Quote"/>
    <w:basedOn w:val="a"/>
    <w:next w:val="a"/>
    <w:link w:val="af2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af2">
    <w:name w:val="引用 字符"/>
    <w:basedOn w:val="a0"/>
    <w:link w:val="af1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af4">
    <w:name w:val="明显引用 字符"/>
    <w:basedOn w:val="a0"/>
    <w:link w:val="af3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af5">
    <w:name w:val="Subtle Reference"/>
    <w:basedOn w:val="a0"/>
    <w:uiPriority w:val="31"/>
    <w:semiHidden/>
    <w:unhideWhenUsed/>
    <w:qFormat/>
    <w:rPr>
      <w:caps/>
      <w:smallCaps w:val="0"/>
      <w:color w:val="776B67" w:themeColor="accent2"/>
    </w:rPr>
  </w:style>
  <w:style w:type="character" w:styleId="af6">
    <w:name w:val="Intense Reference"/>
    <w:basedOn w:val="a0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af7">
    <w:name w:val="Book Title"/>
    <w:basedOn w:val="a0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af8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customStyle="1" w:styleId="af9">
    <w:name w:val="文本边栏"/>
    <w:basedOn w:val="a"/>
    <w:uiPriority w:val="11"/>
    <w:qFormat/>
    <w:pPr>
      <w:spacing w:after="240"/>
    </w:pPr>
    <w:rPr>
      <w:color w:val="FFFFFF" w:themeColor="background1"/>
      <w:sz w:val="30"/>
    </w:rPr>
  </w:style>
  <w:style w:type="paragraph" w:styleId="31">
    <w:name w:val="Body Text 3"/>
    <w:basedOn w:val="a"/>
    <w:link w:val="32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customStyle="1" w:styleId="32">
    <w:name w:val="正文文本 3 字符"/>
    <w:basedOn w:val="a0"/>
    <w:link w:val="31"/>
    <w:uiPriority w:val="99"/>
    <w:semiHidden/>
    <w:rPr>
      <w:color w:val="FFFFFF" w:themeColor="background1"/>
      <w:sz w:val="30"/>
      <w:szCs w:val="16"/>
    </w:rPr>
  </w:style>
  <w:style w:type="character" w:customStyle="1" w:styleId="30">
    <w:name w:val="标题 3 字符"/>
    <w:basedOn w:val="a0"/>
    <w:link w:val="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2CA9266-BF9E-FE4E-AF89-39F07B12FE12%7dtf500020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B8E98FEA85F44194AB2CA9B6075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A4228-A572-EC44-84A7-273023F2EF90}"/>
      </w:docPartPr>
      <w:docPartBody>
        <w:p w:rsidR="00000000" w:rsidRDefault="00F7669E">
          <w:pPr>
            <w:pStyle w:val="59B8E98FEA85F44194AB2CA9B6075A79"/>
          </w:pPr>
          <w:r>
            <w:t>Recipe</w:t>
          </w:r>
        </w:p>
      </w:docPartBody>
    </w:docPart>
    <w:docPart>
      <w:docPartPr>
        <w:name w:val="465503B1E476B24293455B49E5DD6A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258D86-D8E8-7546-B4FF-A98B76B1D00D}"/>
      </w:docPartPr>
      <w:docPartBody>
        <w:p w:rsidR="00000000" w:rsidRDefault="00F7669E">
          <w:pPr>
            <w:pStyle w:val="465503B1E476B24293455B49E5DD6AAD"/>
          </w:pPr>
          <w:r>
            <w:t>Servings | Prep Time | Total Time</w:t>
          </w:r>
        </w:p>
      </w:docPartBody>
    </w:docPart>
    <w:docPart>
      <w:docPartPr>
        <w:name w:val="2F76B24EFB4E294CAD414378E75EE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A92D8-28EB-374D-B99A-385B608B8D38}"/>
      </w:docPartPr>
      <w:docPartBody>
        <w:p w:rsidR="00000000" w:rsidRDefault="00F7669E">
          <w:pPr>
            <w:pStyle w:val="2F76B24EFB4E294CAD414378E75EE822"/>
          </w:pPr>
          <w:r>
            <w:t>Ingredients</w:t>
          </w:r>
        </w:p>
      </w:docPartBody>
    </w:docPart>
    <w:docPart>
      <w:docPartPr>
        <w:name w:val="A92D45AA9F6DCC4987D6920CC5FBA9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6F093-79C9-D04D-8A99-CECF2E430EF2}"/>
      </w:docPartPr>
      <w:docPartBody>
        <w:p w:rsidR="00782A6F" w:rsidRDefault="00F7669E">
          <w:pPr>
            <w:rPr>
              <w:rStyle w:val="20"/>
            </w:rPr>
          </w:pPr>
          <w:r>
            <w:rPr>
              <w:rStyle w:val="20"/>
            </w:rPr>
            <w:t>300 ml / Ingredient</w:t>
          </w:r>
        </w:p>
        <w:p w:rsidR="00782A6F" w:rsidRDefault="00F7669E">
          <w:pPr>
            <w:rPr>
              <w:rStyle w:val="20"/>
            </w:rPr>
          </w:pPr>
          <w:r>
            <w:rPr>
              <w:rStyle w:val="20"/>
            </w:rPr>
            <w:t>4 tbsp / Ingredient</w:t>
          </w:r>
        </w:p>
        <w:p w:rsidR="00782A6F" w:rsidRDefault="00F7669E">
          <w:pPr>
            <w:rPr>
              <w:rStyle w:val="20"/>
            </w:rPr>
          </w:pPr>
          <w:r>
            <w:rPr>
              <w:rStyle w:val="20"/>
            </w:rPr>
            <w:t>2 1/4 tsp / Ingredient</w:t>
          </w:r>
        </w:p>
        <w:p w:rsidR="00000000" w:rsidRDefault="00F7669E">
          <w:pPr>
            <w:pStyle w:val="A92D45AA9F6DCC4987D6920CC5FBA9DA"/>
          </w:pPr>
          <w:r>
            <w:rPr>
              <w:rStyle w:val="20"/>
            </w:rPr>
            <w:t>200 g / Ingredient</w:t>
          </w:r>
        </w:p>
      </w:docPartBody>
    </w:docPart>
    <w:docPart>
      <w:docPartPr>
        <w:name w:val="64F20A56B05D434B876BDDFFB7E2B3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7610DA-F67D-6743-9E88-1659B142FBFC}"/>
      </w:docPartPr>
      <w:docPartBody>
        <w:p w:rsidR="00000000" w:rsidRDefault="00F7669E">
          <w:pPr>
            <w:pStyle w:val="64F20A56B05D434B876BDDFFB7E2B348"/>
          </w:pPr>
          <w:r>
            <w:t>Directions</w:t>
          </w:r>
        </w:p>
      </w:docPartBody>
    </w:docPart>
    <w:docPart>
      <w:docPartPr>
        <w:name w:val="F5DF05532655254FA473662BF28E94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9B96F-7E90-3C4B-BC7D-F1B16349B373}"/>
      </w:docPartPr>
      <w:docPartBody>
        <w:p w:rsidR="00000000" w:rsidRDefault="00F7669E">
          <w:pPr>
            <w:pStyle w:val="F5DF05532655254FA473662BF28E94DD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Noto Sans SC Regular"/>
    <w:charset w:val="86"/>
    <w:family w:val="auto"/>
    <w:pitch w:val="variable"/>
    <w:sig w:usb0="00000003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9E"/>
    <w:rsid w:val="00F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40" w:after="160" w:line="288" w:lineRule="auto"/>
      <w:jc w:val="left"/>
      <w:outlineLvl w:val="1"/>
    </w:pPr>
    <w:rPr>
      <w:rFonts w:asciiTheme="majorHAnsi" w:eastAsiaTheme="majorEastAsia" w:hAnsiTheme="majorHAnsi" w:cstheme="majorBidi"/>
      <w:color w:val="C45911" w:themeColor="accent2" w:themeShade="BF"/>
      <w:kern w:val="0"/>
      <w:sz w:val="30"/>
      <w:szCs w:val="26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B8E98FEA85F44194AB2CA9B6075A79">
    <w:name w:val="59B8E98FEA85F44194AB2CA9B6075A79"/>
    <w:pPr>
      <w:widowControl w:val="0"/>
      <w:jc w:val="both"/>
    </w:pPr>
  </w:style>
  <w:style w:type="paragraph" w:customStyle="1" w:styleId="465503B1E476B24293455B49E5DD6AAD">
    <w:name w:val="465503B1E476B24293455B49E5DD6AAD"/>
    <w:pPr>
      <w:widowControl w:val="0"/>
      <w:jc w:val="both"/>
    </w:pPr>
  </w:style>
  <w:style w:type="paragraph" w:customStyle="1" w:styleId="2F76B24EFB4E294CAD414378E75EE822">
    <w:name w:val="2F76B24EFB4E294CAD414378E75EE822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C45911" w:themeColor="accent2" w:themeShade="BF"/>
      <w:kern w:val="0"/>
      <w:sz w:val="30"/>
      <w:szCs w:val="26"/>
      <w:lang w:val="en-GB" w:eastAsia="ja-JP"/>
    </w:rPr>
  </w:style>
  <w:style w:type="paragraph" w:customStyle="1" w:styleId="A92D45AA9F6DCC4987D6920CC5FBA9DA">
    <w:name w:val="A92D45AA9F6DCC4987D6920CC5FBA9DA"/>
    <w:pPr>
      <w:widowControl w:val="0"/>
      <w:jc w:val="both"/>
    </w:pPr>
  </w:style>
  <w:style w:type="paragraph" w:customStyle="1" w:styleId="64F20A56B05D434B876BDDFFB7E2B348">
    <w:name w:val="64F20A56B05D434B876BDDFFB7E2B348"/>
    <w:pPr>
      <w:widowControl w:val="0"/>
      <w:jc w:val="both"/>
    </w:pPr>
  </w:style>
  <w:style w:type="paragraph" w:customStyle="1" w:styleId="F5DF05532655254FA473662BF28E94DD">
    <w:name w:val="F5DF05532655254FA473662BF28E94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{D2CA9266-BF9E-FE4E-AF89-39F07B12FE12}tf50002049.dotx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</cp:revision>
  <dcterms:created xsi:type="dcterms:W3CDTF">2017-08-07T07:51:00Z</dcterms:created>
  <dcterms:modified xsi:type="dcterms:W3CDTF">2017-08-07T07:51:00Z</dcterms:modified>
</cp:coreProperties>
</file>